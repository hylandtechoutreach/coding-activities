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89B" w14:textId="5149FD01" w:rsidR="002B094C" w:rsidRPr="00852634" w:rsidRDefault="00196954" w:rsidP="00852634">
      <w:pPr>
        <w:pStyle w:val="Headingwithyellowline"/>
      </w:pPr>
      <w:bookmarkStart w:id="0" w:name="_Hlk15941624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DF5C99" wp14:editId="66451ED2">
                <wp:simplePos x="0" y="0"/>
                <wp:positionH relativeFrom="margin">
                  <wp:align>center</wp:align>
                </wp:positionH>
                <wp:positionV relativeFrom="paragraph">
                  <wp:posOffset>392636</wp:posOffset>
                </wp:positionV>
                <wp:extent cx="2345210" cy="296562"/>
                <wp:effectExtent l="0" t="0" r="17145" b="27305"/>
                <wp:wrapNone/>
                <wp:docPr id="226459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10" cy="296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70F0A" w14:textId="4562CF70" w:rsidR="009D6370" w:rsidRDefault="009D6370" w:rsidP="009D6370">
                            <w:r>
                              <w:t>Do you know what software 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5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9pt;width:184.65pt;height:23.3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" fillcolor="#fce5a4 [1302]" strokecolor="#f9bf1c [3206]">
                <v:textbox>
                  <w:txbxContent>
                    <w:p w14:paraId="36370F0A" w14:textId="4562CF70" w:rsidR="009D6370" w:rsidRDefault="009D6370" w:rsidP="009D6370">
                      <w:r>
                        <w:t>Do you know what software is?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255681A1" wp14:editId="360DEEC8">
                <wp:simplePos x="0" y="0"/>
                <wp:positionH relativeFrom="margin">
                  <wp:posOffset>-189470</wp:posOffset>
                </wp:positionH>
                <wp:positionV relativeFrom="paragraph">
                  <wp:posOffset>490855</wp:posOffset>
                </wp:positionV>
                <wp:extent cx="2183027" cy="288325"/>
                <wp:effectExtent l="0" t="0" r="27305" b="16510"/>
                <wp:wrapNone/>
                <wp:docPr id="781928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027" cy="28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216B" w14:textId="316FCA79" w:rsidR="00BE4BF1" w:rsidRDefault="00BE4BF1" w:rsidP="00E01E5A">
                            <w:pPr>
                              <w:jc w:val="center"/>
                            </w:pPr>
                            <w:r>
                              <w:t>Do you like video games?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81A1" id="_x0000_s1027" type="#_x0000_t202" style="position:absolute;margin-left:-14.9pt;margin-top:38.65pt;width:171.9pt;height:22.7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" fillcolor="#d6ffeb [340]" strokecolor="#006334 [3204]">
                <v:textbox>
                  <w:txbxContent>
                    <w:p w14:paraId="7DA3216B" w14:textId="316FCA79" w:rsidR="00BE4BF1" w:rsidRDefault="00BE4BF1" w:rsidP="00E01E5A">
                      <w:pPr>
                        <w:jc w:val="center"/>
                      </w:pPr>
                      <w:r>
                        <w:t>Do you like video games?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1EE">
        <w:t>Talking Points</w:t>
      </w:r>
    </w:p>
    <w:bookmarkEnd w:id="0"/>
    <w:p w14:paraId="788A11D1" w14:textId="0D31F9D4" w:rsidR="00D06BD3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25203ACF" wp14:editId="210C2082">
                <wp:simplePos x="0" y="0"/>
                <wp:positionH relativeFrom="page">
                  <wp:posOffset>5251587</wp:posOffset>
                </wp:positionH>
                <wp:positionV relativeFrom="paragraph">
                  <wp:posOffset>10160</wp:posOffset>
                </wp:positionV>
                <wp:extent cx="2238118" cy="288324"/>
                <wp:effectExtent l="0" t="0" r="101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118" cy="2883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D911" w14:textId="61D33967" w:rsidR="00BE4BF1" w:rsidRDefault="00BE4BF1" w:rsidP="00E01E5A">
                            <w:pPr>
                              <w:jc w:val="center"/>
                            </w:pPr>
                            <w:r>
                              <w:t>Have you ever coded before?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3ACF" id="_x0000_s1028" type="#_x0000_t202" style="position:absolute;margin-left:413.5pt;margin-top:.8pt;width:176.25pt;height:22.7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" fillcolor="#fb92ba [1303]" strokecolor="#dd085a [3207]">
                <v:textbox>
                  <w:txbxContent>
                    <w:p w14:paraId="6B76D911" w14:textId="61D33967" w:rsidR="00BE4BF1" w:rsidRDefault="00BE4BF1" w:rsidP="00E01E5A">
                      <w:pPr>
                        <w:jc w:val="center"/>
                      </w:pPr>
                      <w:r>
                        <w:t>Have you ever coded before?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B0781A" w14:textId="7128AB08" w:rsidR="00BE4BF1" w:rsidRDefault="00322AA6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2FFBFC" wp14:editId="6B2AF723">
                <wp:simplePos x="0" y="0"/>
                <wp:positionH relativeFrom="margin">
                  <wp:posOffset>424249</wp:posOffset>
                </wp:positionH>
                <wp:positionV relativeFrom="paragraph">
                  <wp:posOffset>247307</wp:posOffset>
                </wp:positionV>
                <wp:extent cx="2001795" cy="469557"/>
                <wp:effectExtent l="0" t="0" r="17780" b="26035"/>
                <wp:wrapNone/>
                <wp:docPr id="1243304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795" cy="4695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FCCD" w14:textId="6F87312E" w:rsidR="009D6370" w:rsidRDefault="009D6370" w:rsidP="00BC6600">
                            <w:pPr>
                              <w:jc w:val="center"/>
                            </w:pPr>
                            <w:r>
                              <w:t>Do you have a favorite video game or app?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FBFC" id="_x0000_s1029" type="#_x0000_t202" style="position:absolute;margin-left:33.4pt;margin-top:19.45pt;width:157.6pt;height:36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" fillcolor="#ffdac9 [1305]" strokecolor="#ffa479 [3209]">
                <v:textbox>
                  <w:txbxContent>
                    <w:p w14:paraId="724CFCCD" w14:textId="6F87312E" w:rsidR="009D6370" w:rsidRDefault="009D6370" w:rsidP="00BC6600">
                      <w:pPr>
                        <w:jc w:val="center"/>
                      </w:pPr>
                      <w:r>
                        <w:t>Do you have a favorite video game or app?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BC79DE" wp14:editId="244213A0">
                <wp:simplePos x="0" y="0"/>
                <wp:positionH relativeFrom="column">
                  <wp:posOffset>2670895</wp:posOffset>
                </wp:positionH>
                <wp:positionV relativeFrom="paragraph">
                  <wp:posOffset>170798</wp:posOffset>
                </wp:positionV>
                <wp:extent cx="3393989" cy="486032"/>
                <wp:effectExtent l="0" t="0" r="16510" b="28575"/>
                <wp:wrapNone/>
                <wp:docPr id="472656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989" cy="4860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35B1" w14:textId="7667237A" w:rsidR="00BE4BF1" w:rsidRDefault="00BE4BF1" w:rsidP="003C17BE">
                            <w:pPr>
                              <w:jc w:val="center"/>
                            </w:pPr>
                            <w:r w:rsidRPr="00BE4BF1">
                              <w:t>Where do you go to school?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 grade are you in?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What’s your favorite subject in school</w:t>
                            </w:r>
                            <w:r w:rsidR="003C17BE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79DE" id="_x0000_s1030" type="#_x0000_t202" style="position:absolute;margin-left:210.3pt;margin-top:13.45pt;width:267.2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" fillcolor="#c0e3ff [671]" strokecolor="#0071c7 [3215]">
                <v:textbox>
                  <w:txbxContent>
                    <w:p w14:paraId="665635B1" w14:textId="7667237A" w:rsidR="00BE4BF1" w:rsidRDefault="00BE4BF1" w:rsidP="003C17BE">
                      <w:pPr>
                        <w:jc w:val="center"/>
                      </w:pPr>
                      <w:r w:rsidRPr="00BE4BF1">
                        <w:t>Where do you go to school?</w:t>
                      </w:r>
                      <w:r w:rsidR="003C17BE">
                        <w:t xml:space="preserve"> </w:t>
                      </w:r>
                      <w:r w:rsidRPr="00BE4BF1">
                        <w:t>What grade are you in?</w:t>
                      </w:r>
                      <w:r w:rsidR="003C17BE">
                        <w:t xml:space="preserve"> </w:t>
                      </w:r>
                      <w:r w:rsidRPr="00BE4BF1">
                        <w:t>What’s your favorite subject in school</w:t>
                      </w:r>
                      <w:r w:rsidR="003C17BE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263A59D" w14:textId="2D51F38B" w:rsidR="00BE4BF1" w:rsidRDefault="00BE4BF1" w:rsidP="00D06BD3">
      <w:pPr>
        <w:pStyle w:val="ListBullet2"/>
        <w:numPr>
          <w:ilvl w:val="0"/>
          <w:numId w:val="0"/>
        </w:numPr>
      </w:pPr>
    </w:p>
    <w:p w14:paraId="4A87867A" w14:textId="0572793A" w:rsidR="00BE4BF1" w:rsidRDefault="00BE4BF1" w:rsidP="00D06BD3">
      <w:pPr>
        <w:pStyle w:val="ListBullet2"/>
        <w:numPr>
          <w:ilvl w:val="0"/>
          <w:numId w:val="0"/>
        </w:numPr>
      </w:pPr>
    </w:p>
    <w:p w14:paraId="000D6A3C" w14:textId="13A1494A" w:rsidR="00BE4BF1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627D86" wp14:editId="0B43A9C9">
                <wp:simplePos x="0" y="0"/>
                <wp:positionH relativeFrom="column">
                  <wp:posOffset>3439160</wp:posOffset>
                </wp:positionH>
                <wp:positionV relativeFrom="paragraph">
                  <wp:posOffset>8255</wp:posOffset>
                </wp:positionV>
                <wp:extent cx="3236595" cy="320675"/>
                <wp:effectExtent l="0" t="0" r="20955" b="22225"/>
                <wp:wrapNone/>
                <wp:docPr id="186662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320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85A6D" w14:textId="77777777" w:rsidR="00BE4BF1" w:rsidRPr="00BE4BF1" w:rsidRDefault="00BE4BF1" w:rsidP="00E01E5A">
                            <w:pPr>
                              <w:jc w:val="center"/>
                            </w:pPr>
                            <w:r w:rsidRPr="00BE4BF1">
                              <w:t>What do you want to be when you grow up?</w:t>
                            </w:r>
                          </w:p>
                          <w:p w14:paraId="70A0D593" w14:textId="77777777" w:rsidR="00BE4BF1" w:rsidRDefault="00BE4BF1" w:rsidP="00BE4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7D86" id="_x0000_s1031" type="#_x0000_t202" style="position:absolute;margin-left:270.8pt;margin-top:.65pt;width:254.85pt;height:2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" fillcolor="#e0ece6 [661]" strokecolor="#66a185 [3205]">
                <v:textbox>
                  <w:txbxContent>
                    <w:p w14:paraId="0A785A6D" w14:textId="77777777" w:rsidR="00BE4BF1" w:rsidRPr="00BE4BF1" w:rsidRDefault="00BE4BF1" w:rsidP="00E01E5A">
                      <w:pPr>
                        <w:jc w:val="center"/>
                      </w:pPr>
                      <w:r w:rsidRPr="00BE4BF1">
                        <w:t>What do you want to be when you grow up?</w:t>
                      </w:r>
                    </w:p>
                    <w:p w14:paraId="70A0D593" w14:textId="77777777" w:rsidR="00BE4BF1" w:rsidRDefault="00BE4BF1" w:rsidP="00BE4BF1"/>
                  </w:txbxContent>
                </v:textbox>
              </v:shape>
            </w:pict>
          </mc:Fallback>
        </mc:AlternateContent>
      </w:r>
    </w:p>
    <w:p w14:paraId="7780FB71" w14:textId="0ECA180A" w:rsidR="006C18F5" w:rsidRPr="00852634" w:rsidRDefault="006C18F5" w:rsidP="00C144BD">
      <w:r>
        <w:t>Quick Blurbs</w:t>
      </w:r>
    </w:p>
    <w:p w14:paraId="703053A3" w14:textId="1F4B5127" w:rsidR="00062AD1" w:rsidRPr="00062AD1" w:rsidRDefault="006C18F5" w:rsidP="00C144BD">
      <w:pPr>
        <w:pStyle w:val="ListBullet2"/>
        <w:numPr>
          <w:ilvl w:val="0"/>
          <w:numId w:val="8"/>
        </w:numPr>
      </w:pPr>
      <w:r>
        <w:t>Hyland is a company that makes software</w:t>
      </w:r>
      <w:r w:rsidR="009154FE">
        <w:t xml:space="preserve"> – like websites </w:t>
      </w:r>
      <w:r w:rsidR="00BC6600">
        <w:t>and</w:t>
      </w:r>
      <w:r w:rsidR="009154FE">
        <w:t xml:space="preserve"> </w:t>
      </w:r>
      <w:proofErr w:type="gramStart"/>
      <w:r w:rsidR="009154FE">
        <w:t>apps</w:t>
      </w:r>
      <w:proofErr w:type="gramEnd"/>
    </w:p>
    <w:p w14:paraId="3787A26F" w14:textId="0076FF7A" w:rsidR="00062AD1" w:rsidRDefault="00595149" w:rsidP="00C144BD">
      <w:pPr>
        <w:pStyle w:val="ListBullet2"/>
        <w:numPr>
          <w:ilvl w:val="0"/>
          <w:numId w:val="8"/>
        </w:numPr>
      </w:pPr>
      <w:r w:rsidRPr="00595149">
        <w:t>If you want to make games, or like working with technology, you should learn computer science!</w:t>
      </w:r>
    </w:p>
    <w:p w14:paraId="5547598F" w14:textId="47E2C5EF" w:rsidR="000E1F61" w:rsidRDefault="00595149" w:rsidP="00C144BD">
      <w:pPr>
        <w:pStyle w:val="ListBullet2"/>
        <w:numPr>
          <w:ilvl w:val="0"/>
          <w:numId w:val="8"/>
        </w:numPr>
      </w:pPr>
      <w:r>
        <w:t>For the activity: i</w:t>
      </w:r>
      <w:r w:rsidR="004B01B6">
        <w:t xml:space="preserve">n computer science, </w:t>
      </w:r>
      <w:r w:rsidR="004B01B6" w:rsidRPr="004B01B6">
        <w:rPr>
          <w:u w:val="single"/>
        </w:rPr>
        <w:t>variables</w:t>
      </w:r>
      <w:r w:rsidR="004B01B6">
        <w:t xml:space="preserve"> are </w:t>
      </w:r>
      <w:r w:rsidR="00E41A6C">
        <w:t>containers</w:t>
      </w:r>
      <w:r w:rsidR="004B01B6">
        <w:t xml:space="preserve"> for data that can </w:t>
      </w:r>
      <w:proofErr w:type="gramStart"/>
      <w:r w:rsidR="004B01B6">
        <w:t>change</w:t>
      </w:r>
      <w:proofErr w:type="gramEnd"/>
    </w:p>
    <w:p w14:paraId="366FC7A3" w14:textId="77777777" w:rsidR="004D0FB1" w:rsidRDefault="004D0FB1" w:rsidP="000E1F61">
      <w:pPr>
        <w:pStyle w:val="ListBullet2"/>
        <w:numPr>
          <w:ilvl w:val="0"/>
          <w:numId w:val="0"/>
        </w:numPr>
      </w:pPr>
    </w:p>
    <w:p w14:paraId="1822B55E" w14:textId="45EBA507" w:rsidR="00377FEF" w:rsidRPr="007A4BF8" w:rsidRDefault="00D06BD3" w:rsidP="00BE788E">
      <w:pPr>
        <w:pStyle w:val="Headingwithyellowline"/>
      </w:pPr>
      <w:r>
        <w:t>Activity Guide</w:t>
      </w:r>
    </w:p>
    <w:p w14:paraId="60058738" w14:textId="54351CB9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Create a new game by going to </w:t>
      </w:r>
      <w:hyperlink r:id="rId7" w:tgtFrame="_blank" w:history="1">
        <w:r w:rsidRPr="007A4BF8">
          <w:rPr>
            <w:rStyle w:val="Hyperlink"/>
            <w:b/>
            <w:bCs/>
          </w:rPr>
          <w:t>tinyurl.com/hack-remix</w:t>
        </w:r>
      </w:hyperlink>
    </w:p>
    <w:p w14:paraId="4F2157B8" w14:textId="69B19EA3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>At the bottom of the screen, click the PREVIEW button</w:t>
      </w:r>
      <w:r w:rsidR="00BE788E">
        <w:t xml:space="preserve"> to open the </w:t>
      </w:r>
      <w:proofErr w:type="gramStart"/>
      <w:r w:rsidR="00BE788E">
        <w:t>game</w:t>
      </w:r>
      <w:proofErr w:type="gramEnd"/>
    </w:p>
    <w:p w14:paraId="4D2F08A8" w14:textId="76C95BF7" w:rsidR="007A4BF8" w:rsidRPr="007A4BF8" w:rsidRDefault="0039301F" w:rsidP="007A4BF8">
      <w:pPr>
        <w:pStyle w:val="ListBullet2"/>
        <w:numPr>
          <w:ilvl w:val="0"/>
          <w:numId w:val="7"/>
        </w:numPr>
      </w:pPr>
      <w:r>
        <w:t xml:space="preserve">Let the student play through the game once, and record their </w:t>
      </w:r>
      <w:proofErr w:type="gramStart"/>
      <w:r>
        <w:t>score</w:t>
      </w:r>
      <w:proofErr w:type="gramEnd"/>
    </w:p>
    <w:p w14:paraId="206BF491" w14:textId="58BA6D25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On the left, click the </w:t>
      </w:r>
      <w:r w:rsidRPr="007A4BF8">
        <w:rPr>
          <w:b/>
          <w:bCs/>
        </w:rPr>
        <w:t>variables.js</w:t>
      </w:r>
      <w:r w:rsidRPr="007A4BF8">
        <w:t xml:space="preserve"> file to open it</w:t>
      </w:r>
      <w:r w:rsidR="0039301F">
        <w:t xml:space="preserve"> up for </w:t>
      </w:r>
      <w:proofErr w:type="gramStart"/>
      <w:r w:rsidR="0039301F">
        <w:t>editing</w:t>
      </w:r>
      <w:proofErr w:type="gramEnd"/>
    </w:p>
    <w:p w14:paraId="689228DA" w14:textId="68A9080E" w:rsidR="007A4BF8" w:rsidRPr="007A4BF8" w:rsidRDefault="0039301F" w:rsidP="007A4BF8">
      <w:pPr>
        <w:pStyle w:val="ListBullet2"/>
        <w:numPr>
          <w:ilvl w:val="0"/>
          <w:numId w:val="7"/>
        </w:numPr>
      </w:pPr>
      <w:r>
        <w:t xml:space="preserve">Show the student how they can change the numbers to change how the game </w:t>
      </w:r>
      <w:proofErr w:type="gramStart"/>
      <w:r>
        <w:t>works</w:t>
      </w:r>
      <w:proofErr w:type="gramEnd"/>
    </w:p>
    <w:p w14:paraId="4A362CA7" w14:textId="36A525AE" w:rsidR="007A4BF8" w:rsidRPr="007A4BF8" w:rsidRDefault="0039301F" w:rsidP="007A4BF8">
      <w:pPr>
        <w:pStyle w:val="ListBullet2"/>
        <w:numPr>
          <w:ilvl w:val="0"/>
          <w:numId w:val="7"/>
        </w:numPr>
      </w:pPr>
      <w:r>
        <w:t xml:space="preserve">Let the student update the numbers and play the game again </w:t>
      </w:r>
      <w:r w:rsidR="008541D8">
        <w:t>–</w:t>
      </w:r>
      <w:r>
        <w:t xml:space="preserve"> </w:t>
      </w:r>
      <w:r w:rsidR="008541D8">
        <w:t>record their new score!</w:t>
      </w:r>
    </w:p>
    <w:p w14:paraId="475428A1" w14:textId="36ACCF59" w:rsidR="001D2180" w:rsidRPr="001850D1" w:rsidRDefault="00377FEF" w:rsidP="00377FEF">
      <w:pPr>
        <w:pStyle w:val="ListBullet2"/>
        <w:numPr>
          <w:ilvl w:val="0"/>
          <w:numId w:val="7"/>
        </w:numPr>
      </w:pPr>
      <w:r w:rsidRPr="007A4BF8">
        <w:drawing>
          <wp:anchor distT="0" distB="0" distL="114300" distR="114300" simplePos="0" relativeHeight="251602944" behindDoc="0" locked="0" layoutInCell="1" allowOverlap="1" wp14:anchorId="0C974DC9" wp14:editId="4A421F66">
            <wp:simplePos x="0" y="0"/>
            <wp:positionH relativeFrom="margin">
              <wp:align>left</wp:align>
            </wp:positionH>
            <wp:positionV relativeFrom="paragraph">
              <wp:posOffset>598427</wp:posOffset>
            </wp:positionV>
            <wp:extent cx="6858000" cy="3007360"/>
            <wp:effectExtent l="0" t="0" r="0" b="2540"/>
            <wp:wrapSquare wrapText="bothSides"/>
            <wp:docPr id="11892634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34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1D8">
        <w:t xml:space="preserve">Show students where they can copy the URL to their </w:t>
      </w:r>
      <w:r w:rsidR="00467207">
        <w:t>unique</w:t>
      </w:r>
      <w:r w:rsidR="008541D8">
        <w:t xml:space="preserve"> version of the </w:t>
      </w:r>
      <w:proofErr w:type="gramStart"/>
      <w:r w:rsidR="008541D8">
        <w:t>game</w:t>
      </w:r>
      <w:proofErr w:type="gramEnd"/>
    </w:p>
    <w:sectPr w:rsidR="001D2180" w:rsidRPr="001850D1" w:rsidSect="00F900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EBED" w14:textId="77777777" w:rsidR="00F90055" w:rsidRDefault="00F90055" w:rsidP="00110334">
      <w:r>
        <w:separator/>
      </w:r>
    </w:p>
  </w:endnote>
  <w:endnote w:type="continuationSeparator" w:id="0">
    <w:p w14:paraId="5FABB87F" w14:textId="77777777" w:rsidR="00F90055" w:rsidRDefault="00F90055" w:rsidP="0011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511F" w14:textId="77777777" w:rsidR="00B36C51" w:rsidRPr="003021AE" w:rsidRDefault="003021AE" w:rsidP="0011033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F79B8" wp14:editId="65B9FB67">
              <wp:simplePos x="0" y="0"/>
              <wp:positionH relativeFrom="page">
                <wp:posOffset>346841</wp:posOffset>
              </wp:positionH>
              <wp:positionV relativeFrom="bottomMargin">
                <wp:posOffset>15766</wp:posOffset>
              </wp:positionV>
              <wp:extent cx="7086600" cy="32319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256523" w:rsidRPr="00D91A05" w14:paraId="3B30CD75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0FE0B949" w14:textId="77777777" w:rsidR="00256523" w:rsidRPr="00D91A05" w:rsidRDefault="00256523" w:rsidP="00110334">
                                <w:pPr>
                                  <w:pStyle w:val="Foo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 xml:space="preserve"> © Hyland Software, Inc. All rights reserved.</w:t>
                                </w:r>
                              </w:p>
                            </w:tc>
                          </w:tr>
                        </w:tbl>
                        <w:p w14:paraId="5A46D439" w14:textId="77777777" w:rsidR="003021AE" w:rsidRPr="00D91A05" w:rsidRDefault="003021AE" w:rsidP="00110334">
                          <w:pPr>
                            <w:rPr>
                              <w:sz w:val="20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F79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7.3pt;margin-top:1.25pt;width:558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256523" w:rsidRPr="00D91A05" w14:paraId="3B30CD75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0FE0B949" w14:textId="77777777" w:rsidR="00256523" w:rsidRPr="00D91A05" w:rsidRDefault="00256523" w:rsidP="00110334">
                          <w:pPr>
                            <w:pStyle w:val="Footer"/>
                            <w:rPr>
                              <w:sz w:val="20"/>
                              <w:szCs w:val="18"/>
                            </w:rPr>
                          </w:pPr>
                          <w:r w:rsidRPr="00D91A05">
                            <w:rPr>
                              <w:sz w:val="20"/>
                              <w:szCs w:val="18"/>
                            </w:rPr>
                            <w:t xml:space="preserve"> © Hyland Software, Inc. All rights reserved.</w:t>
                          </w:r>
                        </w:p>
                      </w:tc>
                    </w:tr>
                  </w:tbl>
                  <w:p w14:paraId="5A46D439" w14:textId="77777777" w:rsidR="003021AE" w:rsidRPr="00D91A05" w:rsidRDefault="003021AE" w:rsidP="00110334">
                    <w:pPr>
                      <w:rPr>
                        <w:sz w:val="20"/>
                        <w:szCs w:val="1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1BF6" w14:textId="1C4FDEEA" w:rsidR="00650A17" w:rsidRDefault="006B74A4" w:rsidP="001103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277E1D" wp14:editId="691E06D5">
              <wp:simplePos x="0" y="0"/>
              <wp:positionH relativeFrom="page">
                <wp:posOffset>346710</wp:posOffset>
              </wp:positionH>
              <wp:positionV relativeFrom="bottomMargin">
                <wp:posOffset>15240</wp:posOffset>
              </wp:positionV>
              <wp:extent cx="7086600" cy="323193"/>
              <wp:effectExtent l="0" t="0" r="0" b="1270"/>
              <wp:wrapNone/>
              <wp:docPr id="1921628150" name="Text Box 1921628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6B74A4" w:rsidRPr="00FF56EA" w14:paraId="0DFD7FDA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666A103A" w14:textId="77777777" w:rsidR="006B74A4" w:rsidRPr="00FF56EA" w:rsidRDefault="006B74A4" w:rsidP="00110334">
                                <w:pPr>
                                  <w:pStyle w:val="Footer"/>
                                </w:pPr>
                                <w:r>
                                  <w:t xml:space="preserve"> </w:t>
                                </w: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>© Hyland Software, Inc. All rights reserved.</w:t>
                                </w:r>
                              </w:p>
                            </w:tc>
                          </w:tr>
                        </w:tbl>
                        <w:p w14:paraId="511E8E8F" w14:textId="77777777" w:rsidR="006B74A4" w:rsidRDefault="006B74A4" w:rsidP="006B74A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77E1D" id="_x0000_t202" coordsize="21600,21600" o:spt="202" path="m,l,21600r21600,l21600,xe">
              <v:stroke joinstyle="miter"/>
              <v:path gradientshapeok="t" o:connecttype="rect"/>
            </v:shapetype>
            <v:shape id="Text Box 1921628150" o:spid="_x0000_s1033" type="#_x0000_t202" style="position:absolute;margin-left:27.3pt;margin-top:1.2pt;width:558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6B74A4" w:rsidRPr="00FF56EA" w14:paraId="0DFD7FDA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666A103A" w14:textId="77777777" w:rsidR="006B74A4" w:rsidRPr="00FF56EA" w:rsidRDefault="006B74A4" w:rsidP="00110334">
                          <w:pPr>
                            <w:pStyle w:val="Footer"/>
                          </w:pPr>
                          <w:r>
                            <w:t xml:space="preserve"> </w:t>
                          </w:r>
                          <w:r w:rsidRPr="00D91A05">
                            <w:rPr>
                              <w:sz w:val="20"/>
                              <w:szCs w:val="18"/>
                            </w:rPr>
                            <w:t>© Hyland Software, Inc. All rights reserved.</w:t>
                          </w:r>
                        </w:p>
                      </w:tc>
                    </w:tr>
                  </w:tbl>
                  <w:p w14:paraId="511E8E8F" w14:textId="77777777" w:rsidR="006B74A4" w:rsidRDefault="006B74A4" w:rsidP="006B74A4"/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9D55" w14:textId="77777777" w:rsidR="00F90055" w:rsidRDefault="00F90055" w:rsidP="00110334">
      <w:r>
        <w:separator/>
      </w:r>
    </w:p>
  </w:footnote>
  <w:footnote w:type="continuationSeparator" w:id="0">
    <w:p w14:paraId="1A228F2E" w14:textId="77777777" w:rsidR="00F90055" w:rsidRDefault="00F90055" w:rsidP="0011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E544" w14:textId="5A5CCF6A" w:rsidR="00713644" w:rsidRDefault="00713644">
    <w:pPr>
      <w:pStyle w:val="Header"/>
    </w:pPr>
  </w:p>
  <w:p w14:paraId="241D3647" w14:textId="76E8DF49" w:rsidR="00713644" w:rsidRDefault="00713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DC37" w14:textId="5AE5603A" w:rsidR="00F7633D" w:rsidRDefault="00E96C80" w:rsidP="002E6925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9B7DB6" wp14:editId="46C430D0">
              <wp:simplePos x="0" y="0"/>
              <wp:positionH relativeFrom="column">
                <wp:posOffset>326013</wp:posOffset>
              </wp:positionH>
              <wp:positionV relativeFrom="paragraph">
                <wp:posOffset>0</wp:posOffset>
              </wp:positionV>
              <wp:extent cx="7154523" cy="831850"/>
              <wp:effectExtent l="0" t="0" r="8890" b="6350"/>
              <wp:wrapNone/>
              <wp:docPr id="101773779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154523" cy="831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275E8E" id="Rectangle 1" o:spid="_x0000_s1026" style="position:absolute;margin-left:25.65pt;margin-top:0;width:563.35pt;height:6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" fillcolor="#006334 [3204]" stroked="f" strokeweight="1pt">
              <v:textbox inset=",7.2pt,,7.2pt"/>
            </v:rect>
          </w:pict>
        </mc:Fallback>
      </mc:AlternateContent>
    </w:r>
    <w:r w:rsidR="00713644">
      <w:rPr>
        <w:noProof/>
      </w:rPr>
      <w:drawing>
        <wp:anchor distT="0" distB="0" distL="114300" distR="114300" simplePos="0" relativeHeight="251666432" behindDoc="0" locked="0" layoutInCell="1" allowOverlap="1" wp14:anchorId="50382618" wp14:editId="5F8ED073">
          <wp:simplePos x="0" y="0"/>
          <wp:positionH relativeFrom="column">
            <wp:posOffset>5427871</wp:posOffset>
          </wp:positionH>
          <wp:positionV relativeFrom="paragraph">
            <wp:posOffset>6985</wp:posOffset>
          </wp:positionV>
          <wp:extent cx="1674688" cy="82453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88" cy="824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0F9">
      <w:rPr>
        <w:noProof/>
      </w:rPr>
      <w:drawing>
        <wp:inline distT="0" distB="0" distL="0" distR="0" wp14:anchorId="374BBF32" wp14:editId="6952314C">
          <wp:extent cx="712922" cy="831215"/>
          <wp:effectExtent l="0" t="0" r="0" b="6985"/>
          <wp:docPr id="54966167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661674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068" cy="84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F32"/>
    <w:multiLevelType w:val="hybridMultilevel"/>
    <w:tmpl w:val="AA7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1CE"/>
    <w:multiLevelType w:val="multilevel"/>
    <w:tmpl w:val="D69E2316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"/>
      <w:lvlJc w:val="left"/>
      <w:pPr>
        <w:ind w:left="1224" w:hanging="360"/>
      </w:pPr>
      <w:rPr>
        <w:rFonts w:ascii="Symbol" w:hAnsi="Symbol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2" w15:restartNumberingAfterBreak="0">
    <w:nsid w:val="26F94CC3"/>
    <w:multiLevelType w:val="hybridMultilevel"/>
    <w:tmpl w:val="059A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353D"/>
    <w:multiLevelType w:val="multilevel"/>
    <w:tmpl w:val="CBC4CEDC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4" w15:restartNumberingAfterBreak="0">
    <w:nsid w:val="2C771C7B"/>
    <w:multiLevelType w:val="multilevel"/>
    <w:tmpl w:val="71069310"/>
    <w:styleLink w:val="Style1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2160" w:hanging="360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DD085A" w:themeColor="accent4"/>
      </w:rPr>
    </w:lvl>
  </w:abstractNum>
  <w:abstractNum w:abstractNumId="5" w15:restartNumberingAfterBreak="0">
    <w:nsid w:val="2CBC69C7"/>
    <w:multiLevelType w:val="multilevel"/>
    <w:tmpl w:val="065687F0"/>
    <w:lvl w:ilvl="0">
      <w:start w:val="1"/>
      <w:numFmt w:val="bullet"/>
      <w:pStyle w:val="ListBullet"/>
      <w:lvlText w:val=""/>
      <w:lvlJc w:val="left"/>
      <w:pPr>
        <w:ind w:left="360" w:hanging="216"/>
      </w:pPr>
      <w:rPr>
        <w:rFonts w:ascii="Symbol" w:hAnsi="Symbol" w:hint="default"/>
        <w:color w:val="66A185" w:themeColor="accent2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6" w15:restartNumberingAfterBreak="0">
    <w:nsid w:val="4F9145A2"/>
    <w:multiLevelType w:val="multilevel"/>
    <w:tmpl w:val="3DF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B5137"/>
    <w:multiLevelType w:val="hybridMultilevel"/>
    <w:tmpl w:val="94366768"/>
    <w:lvl w:ilvl="0" w:tplc="92AEA640">
      <w:start w:val="1"/>
      <w:numFmt w:val="bullet"/>
      <w:pStyle w:val="ListBullet2"/>
      <w:lvlText w:val=""/>
      <w:lvlJc w:val="left"/>
      <w:pPr>
        <w:ind w:left="1224" w:hanging="360"/>
      </w:pPr>
      <w:rPr>
        <w:rFonts w:ascii="Symbol" w:hAnsi="Symbol" w:hint="default"/>
        <w:color w:val="66A185" w:themeColor="accent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665130577">
    <w:abstractNumId w:val="4"/>
  </w:num>
  <w:num w:numId="2" w16cid:durableId="1250430498">
    <w:abstractNumId w:val="5"/>
  </w:num>
  <w:num w:numId="3" w16cid:durableId="912852724">
    <w:abstractNumId w:val="3"/>
  </w:num>
  <w:num w:numId="4" w16cid:durableId="487941813">
    <w:abstractNumId w:val="1"/>
  </w:num>
  <w:num w:numId="5" w16cid:durableId="2081826960">
    <w:abstractNumId w:val="7"/>
  </w:num>
  <w:num w:numId="6" w16cid:durableId="952441877">
    <w:abstractNumId w:val="2"/>
  </w:num>
  <w:num w:numId="7" w16cid:durableId="2135368129">
    <w:abstractNumId w:val="6"/>
  </w:num>
  <w:num w:numId="8" w16cid:durableId="4081610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0"/>
    <w:rsid w:val="00042918"/>
    <w:rsid w:val="0005036A"/>
    <w:rsid w:val="000511A2"/>
    <w:rsid w:val="00062AD1"/>
    <w:rsid w:val="00063061"/>
    <w:rsid w:val="000A4B37"/>
    <w:rsid w:val="000B0346"/>
    <w:rsid w:val="000B67A2"/>
    <w:rsid w:val="000C093A"/>
    <w:rsid w:val="000C2341"/>
    <w:rsid w:val="000E1F61"/>
    <w:rsid w:val="000E3E5A"/>
    <w:rsid w:val="000E5DFC"/>
    <w:rsid w:val="000F506F"/>
    <w:rsid w:val="0010262C"/>
    <w:rsid w:val="00104ECF"/>
    <w:rsid w:val="00110334"/>
    <w:rsid w:val="00112FEA"/>
    <w:rsid w:val="001602DC"/>
    <w:rsid w:val="00165896"/>
    <w:rsid w:val="00166B30"/>
    <w:rsid w:val="001850D1"/>
    <w:rsid w:val="001964B5"/>
    <w:rsid w:val="00196954"/>
    <w:rsid w:val="00196A70"/>
    <w:rsid w:val="001B3C75"/>
    <w:rsid w:val="001B750C"/>
    <w:rsid w:val="001C2D8D"/>
    <w:rsid w:val="001D2180"/>
    <w:rsid w:val="00237FC9"/>
    <w:rsid w:val="00256523"/>
    <w:rsid w:val="0027217E"/>
    <w:rsid w:val="002953BB"/>
    <w:rsid w:val="002A0EF4"/>
    <w:rsid w:val="002A37F9"/>
    <w:rsid w:val="002B094C"/>
    <w:rsid w:val="002B0C00"/>
    <w:rsid w:val="002B6408"/>
    <w:rsid w:val="002B6756"/>
    <w:rsid w:val="002C27B3"/>
    <w:rsid w:val="002E5F31"/>
    <w:rsid w:val="002E6925"/>
    <w:rsid w:val="002F4853"/>
    <w:rsid w:val="003021AE"/>
    <w:rsid w:val="0030586F"/>
    <w:rsid w:val="00322AA6"/>
    <w:rsid w:val="00354532"/>
    <w:rsid w:val="00362F97"/>
    <w:rsid w:val="00377FEF"/>
    <w:rsid w:val="00381217"/>
    <w:rsid w:val="003827D6"/>
    <w:rsid w:val="0039301F"/>
    <w:rsid w:val="003C0DD8"/>
    <w:rsid w:val="003C17BE"/>
    <w:rsid w:val="004046A2"/>
    <w:rsid w:val="00407594"/>
    <w:rsid w:val="00423EDE"/>
    <w:rsid w:val="00426136"/>
    <w:rsid w:val="00467207"/>
    <w:rsid w:val="00482CD5"/>
    <w:rsid w:val="00491321"/>
    <w:rsid w:val="00491C24"/>
    <w:rsid w:val="00492D60"/>
    <w:rsid w:val="00495311"/>
    <w:rsid w:val="004B01B6"/>
    <w:rsid w:val="004B30E3"/>
    <w:rsid w:val="004B7428"/>
    <w:rsid w:val="004D0FB1"/>
    <w:rsid w:val="005142A8"/>
    <w:rsid w:val="005378D8"/>
    <w:rsid w:val="00537BC6"/>
    <w:rsid w:val="00540155"/>
    <w:rsid w:val="005444F8"/>
    <w:rsid w:val="005641B4"/>
    <w:rsid w:val="00584458"/>
    <w:rsid w:val="00584E40"/>
    <w:rsid w:val="00595149"/>
    <w:rsid w:val="00597705"/>
    <w:rsid w:val="005B430E"/>
    <w:rsid w:val="005B68F1"/>
    <w:rsid w:val="005C5CC5"/>
    <w:rsid w:val="00636A85"/>
    <w:rsid w:val="00644CF0"/>
    <w:rsid w:val="00650A17"/>
    <w:rsid w:val="0065600D"/>
    <w:rsid w:val="00671229"/>
    <w:rsid w:val="00674E83"/>
    <w:rsid w:val="006B74A4"/>
    <w:rsid w:val="006C06F6"/>
    <w:rsid w:val="006C18F5"/>
    <w:rsid w:val="00704280"/>
    <w:rsid w:val="00705DE8"/>
    <w:rsid w:val="00713644"/>
    <w:rsid w:val="00714E29"/>
    <w:rsid w:val="00732843"/>
    <w:rsid w:val="00735568"/>
    <w:rsid w:val="007462F9"/>
    <w:rsid w:val="00757250"/>
    <w:rsid w:val="007703AE"/>
    <w:rsid w:val="007711EE"/>
    <w:rsid w:val="00780300"/>
    <w:rsid w:val="00793755"/>
    <w:rsid w:val="007A4BF8"/>
    <w:rsid w:val="007A57CC"/>
    <w:rsid w:val="007B60A5"/>
    <w:rsid w:val="007C1608"/>
    <w:rsid w:val="007C2EBA"/>
    <w:rsid w:val="007E5A60"/>
    <w:rsid w:val="007F2811"/>
    <w:rsid w:val="008276A6"/>
    <w:rsid w:val="00852634"/>
    <w:rsid w:val="00853DF5"/>
    <w:rsid w:val="008541D8"/>
    <w:rsid w:val="008803B9"/>
    <w:rsid w:val="008C1C98"/>
    <w:rsid w:val="009154FE"/>
    <w:rsid w:val="00922880"/>
    <w:rsid w:val="00953AAD"/>
    <w:rsid w:val="00964A84"/>
    <w:rsid w:val="00987B73"/>
    <w:rsid w:val="00991305"/>
    <w:rsid w:val="009A32FA"/>
    <w:rsid w:val="009B457C"/>
    <w:rsid w:val="009D6370"/>
    <w:rsid w:val="00A14640"/>
    <w:rsid w:val="00A27DA6"/>
    <w:rsid w:val="00A5059D"/>
    <w:rsid w:val="00A57DFD"/>
    <w:rsid w:val="00A900F9"/>
    <w:rsid w:val="00A95ABF"/>
    <w:rsid w:val="00AC4A54"/>
    <w:rsid w:val="00AD1CE7"/>
    <w:rsid w:val="00AF5CDE"/>
    <w:rsid w:val="00AF5F5F"/>
    <w:rsid w:val="00AF730E"/>
    <w:rsid w:val="00B119A1"/>
    <w:rsid w:val="00B138F4"/>
    <w:rsid w:val="00B17AEC"/>
    <w:rsid w:val="00B36C51"/>
    <w:rsid w:val="00B70712"/>
    <w:rsid w:val="00B72022"/>
    <w:rsid w:val="00B84FEB"/>
    <w:rsid w:val="00B953A0"/>
    <w:rsid w:val="00B97279"/>
    <w:rsid w:val="00BB28A4"/>
    <w:rsid w:val="00BB3CCA"/>
    <w:rsid w:val="00BC6600"/>
    <w:rsid w:val="00BD3267"/>
    <w:rsid w:val="00BE4BF1"/>
    <w:rsid w:val="00BE55D6"/>
    <w:rsid w:val="00BE788E"/>
    <w:rsid w:val="00C042DB"/>
    <w:rsid w:val="00C144BD"/>
    <w:rsid w:val="00C3321B"/>
    <w:rsid w:val="00C37FD7"/>
    <w:rsid w:val="00C61258"/>
    <w:rsid w:val="00C752D9"/>
    <w:rsid w:val="00C958E1"/>
    <w:rsid w:val="00CA543F"/>
    <w:rsid w:val="00CA796E"/>
    <w:rsid w:val="00CB2777"/>
    <w:rsid w:val="00CB4839"/>
    <w:rsid w:val="00CB5214"/>
    <w:rsid w:val="00CD7B5B"/>
    <w:rsid w:val="00CE36B3"/>
    <w:rsid w:val="00D06BD3"/>
    <w:rsid w:val="00D1686F"/>
    <w:rsid w:val="00D31795"/>
    <w:rsid w:val="00D37DA1"/>
    <w:rsid w:val="00D538FF"/>
    <w:rsid w:val="00D54461"/>
    <w:rsid w:val="00D709A1"/>
    <w:rsid w:val="00D72F7A"/>
    <w:rsid w:val="00D85C8F"/>
    <w:rsid w:val="00D91A05"/>
    <w:rsid w:val="00D940A7"/>
    <w:rsid w:val="00DC4E16"/>
    <w:rsid w:val="00DD565E"/>
    <w:rsid w:val="00DD6A87"/>
    <w:rsid w:val="00DE0BE2"/>
    <w:rsid w:val="00DF41AA"/>
    <w:rsid w:val="00E01E5A"/>
    <w:rsid w:val="00E369A6"/>
    <w:rsid w:val="00E41A6C"/>
    <w:rsid w:val="00E44AC8"/>
    <w:rsid w:val="00E4518E"/>
    <w:rsid w:val="00E45907"/>
    <w:rsid w:val="00E5517F"/>
    <w:rsid w:val="00E713DC"/>
    <w:rsid w:val="00E72AA1"/>
    <w:rsid w:val="00E813BF"/>
    <w:rsid w:val="00E9484C"/>
    <w:rsid w:val="00E96C80"/>
    <w:rsid w:val="00ED49F1"/>
    <w:rsid w:val="00ED5E1B"/>
    <w:rsid w:val="00F0326B"/>
    <w:rsid w:val="00F0753B"/>
    <w:rsid w:val="00F146DD"/>
    <w:rsid w:val="00F46017"/>
    <w:rsid w:val="00F52290"/>
    <w:rsid w:val="00F74EC1"/>
    <w:rsid w:val="00F7633D"/>
    <w:rsid w:val="00F90055"/>
    <w:rsid w:val="00FA24CB"/>
    <w:rsid w:val="00FA7226"/>
    <w:rsid w:val="00FB51F6"/>
    <w:rsid w:val="00FE5E4D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10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A2"/>
    <w:pPr>
      <w:widowControl w:val="0"/>
      <w:spacing w:after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F0"/>
    <w:pPr>
      <w:keepNext/>
      <w:keepLines/>
      <w:spacing w:before="280" w:line="240" w:lineRule="auto"/>
      <w:outlineLvl w:val="0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046A2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paragraph" w:styleId="Heading3">
    <w:name w:val="heading 3"/>
    <w:aliases w:val="Subhead green"/>
    <w:basedOn w:val="Normal"/>
    <w:next w:val="Normal"/>
    <w:link w:val="Heading3Char"/>
    <w:uiPriority w:val="9"/>
    <w:unhideWhenUsed/>
    <w:rsid w:val="004046A2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A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4A2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4A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BF"/>
    <w:pPr>
      <w:tabs>
        <w:tab w:val="left" w:pos="565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BF"/>
  </w:style>
  <w:style w:type="paragraph" w:styleId="Footer">
    <w:name w:val="footer"/>
    <w:basedOn w:val="Normal"/>
    <w:link w:val="FooterChar"/>
    <w:uiPriority w:val="99"/>
    <w:unhideWhenUsed/>
    <w:rsid w:val="009A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FA"/>
  </w:style>
  <w:style w:type="character" w:customStyle="1" w:styleId="Heading1Char">
    <w:name w:val="Heading 1 Char"/>
    <w:basedOn w:val="DefaultParagraphFont"/>
    <w:link w:val="Heading1"/>
    <w:uiPriority w:val="9"/>
    <w:rsid w:val="00644CF0"/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46A2"/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character" w:customStyle="1" w:styleId="Heading3Char">
    <w:name w:val="Heading 3 Char"/>
    <w:aliases w:val="Subhead green Char"/>
    <w:basedOn w:val="DefaultParagraphFont"/>
    <w:link w:val="Heading3"/>
    <w:uiPriority w:val="9"/>
    <w:rsid w:val="004046A2"/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2FA"/>
    <w:rPr>
      <w:rFonts w:asciiTheme="majorHAnsi" w:eastAsiaTheme="majorEastAsia" w:hAnsiTheme="majorHAnsi" w:cstheme="majorBidi"/>
      <w:color w:val="004A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FA"/>
    <w:rPr>
      <w:rFonts w:asciiTheme="majorHAnsi" w:eastAsiaTheme="majorEastAsia" w:hAnsiTheme="majorHAnsi" w:cstheme="majorBidi"/>
      <w:caps/>
      <w:color w:val="004A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FA"/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FA"/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FA"/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FA"/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2FA"/>
    <w:pPr>
      <w:spacing w:line="240" w:lineRule="auto"/>
    </w:pPr>
    <w:rPr>
      <w:b/>
      <w:bCs/>
      <w:smallCaps/>
      <w:color w:val="0071C7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7DA1"/>
    <w:pPr>
      <w:spacing w:after="240" w:line="204" w:lineRule="auto"/>
    </w:pPr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DA1"/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A1"/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9A32FA"/>
    <w:rPr>
      <w:b/>
      <w:bCs/>
    </w:rPr>
  </w:style>
  <w:style w:type="character" w:styleId="Emphasis">
    <w:name w:val="Emphasis"/>
    <w:basedOn w:val="DefaultParagraphFont"/>
    <w:uiPriority w:val="20"/>
    <w:qFormat/>
    <w:rsid w:val="009A32FA"/>
    <w:rPr>
      <w:i/>
      <w:iCs/>
    </w:rPr>
  </w:style>
  <w:style w:type="paragraph" w:styleId="NoSpacing">
    <w:name w:val="No Spacing"/>
    <w:link w:val="NoSpacingChar"/>
    <w:uiPriority w:val="1"/>
    <w:rsid w:val="009A3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9A32FA"/>
    <w:pPr>
      <w:spacing w:before="120"/>
      <w:ind w:left="720"/>
    </w:pPr>
    <w:rPr>
      <w:color w:val="0071C7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2FA"/>
    <w:rPr>
      <w:color w:val="0071C7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A32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FA"/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2FA"/>
    <w:rPr>
      <w:i/>
      <w:iCs/>
      <w:color w:val="64706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3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9A32FA"/>
    <w:rPr>
      <w:smallCaps/>
      <w:color w:val="647068" w:themeColor="text1" w:themeTint="A6"/>
      <w:u w:val="none" w:color="85928A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9A32FA"/>
    <w:rPr>
      <w:b/>
      <w:bCs/>
      <w:smallCaps/>
      <w:color w:val="0071C7" w:themeColor="text2"/>
      <w:u w:val="single"/>
    </w:rPr>
  </w:style>
  <w:style w:type="character" w:styleId="BookTitle">
    <w:name w:val="Book Title"/>
    <w:basedOn w:val="DefaultParagraphFont"/>
    <w:uiPriority w:val="33"/>
    <w:rsid w:val="009A32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2FA"/>
    <w:pPr>
      <w:outlineLvl w:val="9"/>
    </w:pPr>
  </w:style>
  <w:style w:type="paragraph" w:styleId="ListParagraph">
    <w:name w:val="List Paragraph"/>
    <w:basedOn w:val="Normal"/>
    <w:uiPriority w:val="34"/>
    <w:qFormat/>
    <w:rsid w:val="00D940A7"/>
    <w:pPr>
      <w:spacing w:after="120" w:afterAutospacing="0"/>
    </w:pPr>
  </w:style>
  <w:style w:type="table" w:styleId="TableGrid">
    <w:name w:val="Table Grid"/>
    <w:basedOn w:val="TableNormal"/>
    <w:uiPriority w:val="39"/>
    <w:rsid w:val="009228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aliases w:val="First List Bullet"/>
    <w:basedOn w:val="ListParagraph"/>
    <w:uiPriority w:val="99"/>
    <w:unhideWhenUsed/>
    <w:qFormat/>
    <w:rsid w:val="005B430E"/>
    <w:pPr>
      <w:numPr>
        <w:numId w:val="2"/>
      </w:numPr>
      <w:spacing w:line="240" w:lineRule="auto"/>
      <w:ind w:left="504" w:hanging="360"/>
    </w:pPr>
  </w:style>
  <w:style w:type="paragraph" w:styleId="ListBullet2">
    <w:name w:val="List Bullet 2"/>
    <w:aliases w:val="Second List Bullet"/>
    <w:basedOn w:val="ListParagraph"/>
    <w:uiPriority w:val="99"/>
    <w:unhideWhenUsed/>
    <w:qFormat/>
    <w:rsid w:val="005B430E"/>
    <w:pPr>
      <w:numPr>
        <w:numId w:val="5"/>
      </w:numPr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CA543F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237FC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237FC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37FC9"/>
  </w:style>
  <w:style w:type="paragraph" w:styleId="CommentText">
    <w:name w:val="annotation text"/>
    <w:basedOn w:val="Normal"/>
    <w:link w:val="CommentTextChar"/>
    <w:uiPriority w:val="99"/>
    <w:unhideWhenUsed/>
    <w:rsid w:val="0023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FC9"/>
    <w:rPr>
      <w:sz w:val="20"/>
      <w:szCs w:val="20"/>
    </w:rPr>
  </w:style>
  <w:style w:type="numbering" w:customStyle="1" w:styleId="Style1">
    <w:name w:val="Style1"/>
    <w:uiPriority w:val="99"/>
    <w:rsid w:val="00987B73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650A17"/>
  </w:style>
  <w:style w:type="paragraph" w:customStyle="1" w:styleId="Subheadblue">
    <w:name w:val="Subhead blue"/>
    <w:basedOn w:val="Title"/>
    <w:link w:val="SubheadblueChar"/>
    <w:rsid w:val="004046A2"/>
    <w:rPr>
      <w:b w:val="0"/>
      <w:color w:val="0071C7" w:themeColor="text2"/>
      <w:sz w:val="28"/>
    </w:rPr>
  </w:style>
  <w:style w:type="character" w:customStyle="1" w:styleId="SubheadblueChar">
    <w:name w:val="Subhead blue Char"/>
    <w:basedOn w:val="TitleChar"/>
    <w:link w:val="Subheadblue"/>
    <w:rsid w:val="004046A2"/>
    <w:rPr>
      <w:rFonts w:asciiTheme="majorHAnsi" w:eastAsiaTheme="majorEastAsia" w:hAnsiTheme="majorHAnsi" w:cstheme="majorBidi"/>
      <w:b w:val="0"/>
      <w:color w:val="0071C7" w:themeColor="text2"/>
      <w:spacing w:val="-15"/>
      <w:sz w:val="28"/>
      <w:szCs w:val="72"/>
    </w:rPr>
  </w:style>
  <w:style w:type="paragraph" w:customStyle="1" w:styleId="Heading4withline">
    <w:name w:val="Heading 4 with line"/>
    <w:basedOn w:val="Normal"/>
    <w:link w:val="Heading4withlineChar"/>
    <w:rsid w:val="00E96C80"/>
    <w:pPr>
      <w:pBdr>
        <w:bottom w:val="single" w:sz="24" w:space="1" w:color="F95300" w:themeColor="accent5"/>
      </w:pBdr>
    </w:pPr>
    <w:rPr>
      <w:b/>
      <w:sz w:val="32"/>
    </w:rPr>
  </w:style>
  <w:style w:type="character" w:customStyle="1" w:styleId="Heading4withlineChar">
    <w:name w:val="Heading 4 with line Char"/>
    <w:basedOn w:val="DefaultParagraphFont"/>
    <w:link w:val="Heading4withline"/>
    <w:rsid w:val="00E96C80"/>
    <w:rPr>
      <w:b/>
      <w:sz w:val="32"/>
    </w:rPr>
  </w:style>
  <w:style w:type="paragraph" w:customStyle="1" w:styleId="Headingwithyellowline">
    <w:name w:val="Heading with yellow line"/>
    <w:basedOn w:val="Heading4withline"/>
    <w:link w:val="HeadingwithyellowlineChar"/>
    <w:qFormat/>
    <w:rsid w:val="00E96C80"/>
    <w:pPr>
      <w:pBdr>
        <w:bottom w:val="single" w:sz="24" w:space="1" w:color="FFB71B"/>
      </w:pBdr>
    </w:pPr>
  </w:style>
  <w:style w:type="character" w:customStyle="1" w:styleId="HeadingwithyellowlineChar">
    <w:name w:val="Heading with yellow line Char"/>
    <w:basedOn w:val="Heading4withlineChar"/>
    <w:link w:val="Headingwithyellowline"/>
    <w:rsid w:val="00E96C80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7A4BF8"/>
    <w:rPr>
      <w:color w:val="006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hack-remix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urdett\Downloads\Hyland-word-template-2023_85x11.dotx" TargetMode="External"/></Relationships>
</file>

<file path=word/theme/theme1.xml><?xml version="1.0" encoding="utf-8"?>
<a:theme xmlns:a="http://schemas.openxmlformats.org/drawingml/2006/main" name="Hyland2019">
  <a:themeElements>
    <a:clrScheme name="Hyland theme - 2024">
      <a:dk1>
        <a:srgbClr val="191C1A"/>
      </a:dk1>
      <a:lt1>
        <a:srgbClr val="FFFFFF"/>
      </a:lt1>
      <a:dk2>
        <a:srgbClr val="0071C7"/>
      </a:dk2>
      <a:lt2>
        <a:srgbClr val="F8F7F2"/>
      </a:lt2>
      <a:accent1>
        <a:srgbClr val="006334"/>
      </a:accent1>
      <a:accent2>
        <a:srgbClr val="66A185"/>
      </a:accent2>
      <a:accent3>
        <a:srgbClr val="F9BF1C"/>
      </a:accent3>
      <a:accent4>
        <a:srgbClr val="DD085A"/>
      </a:accent4>
      <a:accent5>
        <a:srgbClr val="F95300"/>
      </a:accent5>
      <a:accent6>
        <a:srgbClr val="FFA479"/>
      </a:accent6>
      <a:hlink>
        <a:srgbClr val="006334"/>
      </a:hlink>
      <a:folHlink>
        <a:srgbClr val="66A18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yland">
      <a:fillStyleLst>
        <a:solidFill>
          <a:schemeClr val="phClr"/>
        </a:solidFill>
        <a:solidFill>
          <a:schemeClr val="phClr">
            <a:satMod val="180000"/>
            <a:tint val="40000"/>
          </a:schemeClr>
        </a:solidFill>
        <a:solidFill>
          <a:schemeClr val="phClr">
            <a:shade val="40000"/>
          </a:schemeClr>
        </a:solidFill>
      </a:fillStyleLst>
      <a:lnStyleLst>
        <a:ln>
          <a:solidFill>
            <a:schemeClr val="phClr"/>
          </a:solidFill>
          <a:headEnd type="none" w="med" len="med"/>
          <a:tailEnd type="none" w="med" len="med"/>
        </a:ln>
        <a:ln w="12700" cap="flat" cmpd="sng" algn="ctr">
          <a:solidFill>
            <a:schemeClr val="phClr"/>
          </a:solidFill>
          <a:prstDash val="solid"/>
          <a:miter lim="800000"/>
        </a:ln>
        <a:ln>
          <a:solidFill>
            <a:schemeClr val="phClr"/>
          </a:solidFill>
          <a:headEnd type="none" w="med" len="med"/>
          <a:tailEnd type="none" w="med" len="me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 bwMode="auto">
        <a:solidFill>
          <a:schemeClr val="bg2"/>
        </a:solidFill>
        <a:ln w="12700">
          <a:solidFill>
            <a:schemeClr val="tx2"/>
          </a:solidFill>
          <a:miter lim="800000"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91440" rIns="91440" bIns="9144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1600" dirty="0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12700">
          <a:miter lim="800000"/>
          <a:headEnd type="none"/>
          <a:tail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none" lIns="91440" tIns="91440" rIns="91440" bIns="91440" rtlCol="0" anchor="ctr">
        <a:noAutofit/>
      </a:bodyPr>
      <a:lstStyle>
        <a:defPPr algn="ctr">
          <a:lnSpc>
            <a:spcPct val="90000"/>
          </a:lnSpc>
          <a:spcAft>
            <a:spcPts val="600"/>
          </a:spcAft>
          <a:defRPr sz="2400" dirty="0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custClrLst>
    <a:custClr name="Hyland Green">
      <a:srgbClr val="6ABF4B"/>
    </a:custClr>
    <a:custClr name="Technology Blue">
      <a:srgbClr val="00586F"/>
    </a:custClr>
    <a:custClr name="Bright Blue">
      <a:srgbClr val="54C8E8"/>
    </a:custClr>
    <a:custClr name="Light Blue">
      <a:srgbClr val="96DAEA"/>
    </a:custClr>
    <a:custClr name="Pink">
      <a:srgbClr val="E95EBE"/>
    </a:custClr>
    <a:custClr name="Dark Gray">
      <a:srgbClr val="56565A"/>
    </a:custClr>
    <a:custClr name="Medium Gray">
      <a:srgbClr val="98989A"/>
    </a:custClr>
    <a:custClr name="Light Gray">
      <a:srgbClr val="C8C8C8"/>
    </a:custClr>
    <a:custClr name="Pale Gray">
      <a:srgbClr val="EFEFF0"/>
    </a:custClr>
    <a:custClr name="White">
      <a:srgbClr val="FFFFFF"/>
    </a:custClr>
    <a:custClr name="Orange">
      <a:srgbClr val="FF8300"/>
    </a:custClr>
    <a:custClr name="Purple">
      <a:srgbClr val="624B78"/>
    </a:custClr>
    <a:custClr name="Yellow">
      <a:srgbClr val="FFB71B"/>
    </a:custClr>
    <a:custClr name="Dark Blue">
      <a:srgbClr val="00303C"/>
    </a:custClr>
  </a:custClrLst>
  <a:extLst>
    <a:ext uri="{05A4C25C-085E-4340-85A3-A5531E510DB2}">
      <thm15:themeFamily xmlns:thm15="http://schemas.microsoft.com/office/thememl/2012/main" name="Hyland2019" id="{D1CA325B-0636-4630-AB41-024395827590}" vid="{60CC9DF1-EF13-41BC-A9FD-611CBB5E25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Hyland-word-template-2023_85x11.dotx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Hyland Template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Hyland Template</dc:title>
  <dc:subject/>
  <dc:creator/>
  <cp:keywords/>
  <dc:description/>
  <cp:lastModifiedBy/>
  <cp:revision>1</cp:revision>
  <dcterms:created xsi:type="dcterms:W3CDTF">2024-02-21T20:39:00Z</dcterms:created>
  <dcterms:modified xsi:type="dcterms:W3CDTF">2024-02-21T20:39:00Z</dcterms:modified>
</cp:coreProperties>
</file>